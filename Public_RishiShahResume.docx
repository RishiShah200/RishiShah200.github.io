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384" w:type="pct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4"/>
        <w:gridCol w:w="3061"/>
        <w:gridCol w:w="5519"/>
      </w:tblGrid>
      <w:tr w:rsidR="00483DC6" w:rsidRPr="00483DC6" w14:paraId="4966CA84" w14:textId="77777777" w:rsidTr="008B783A">
        <w:trPr>
          <w:gridBefore w:val="1"/>
          <w:wBefore w:w="724" w:type="dxa"/>
          <w:trHeight w:hRule="exact" w:val="1253"/>
        </w:trPr>
        <w:tc>
          <w:tcPr>
            <w:tcW w:w="3061" w:type="dxa"/>
            <w:tcMar>
              <w:right w:w="144" w:type="dxa"/>
            </w:tcMar>
            <w:vAlign w:val="bottom"/>
          </w:tcPr>
          <w:p w14:paraId="625B4FF1" w14:textId="787861EC" w:rsidR="00BE384E" w:rsidRPr="00C73DC7" w:rsidRDefault="00567A39" w:rsidP="00252BB0">
            <w:pPr>
              <w:pStyle w:val="Titl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aps w:val="0"/>
                <w:color w:val="000000" w:themeColor="text1"/>
              </w:rPr>
              <w:t>Rishi</w:t>
            </w:r>
            <w:r w:rsidR="00C73DC7" w:rsidRPr="00C73DC7">
              <w:rPr>
                <w:rFonts w:cstheme="minorHAnsi"/>
                <w:color w:val="000000" w:themeColor="text1"/>
              </w:rPr>
              <w:t xml:space="preserve"> </w:t>
            </w:r>
            <w:r w:rsidR="00C73DC7">
              <w:rPr>
                <w:rFonts w:cstheme="minorHAnsi"/>
                <w:caps w:val="0"/>
                <w:color w:val="000000" w:themeColor="text1"/>
              </w:rPr>
              <w:t>S</w:t>
            </w:r>
            <w:r w:rsidR="00C73DC7" w:rsidRPr="00C73DC7">
              <w:rPr>
                <w:rFonts w:cstheme="minorHAnsi"/>
                <w:caps w:val="0"/>
                <w:color w:val="000000" w:themeColor="text1"/>
              </w:rPr>
              <w:t>hah</w:t>
            </w:r>
          </w:p>
        </w:tc>
        <w:tc>
          <w:tcPr>
            <w:tcW w:w="5519" w:type="dxa"/>
            <w:tcMar>
              <w:left w:w="144" w:type="dxa"/>
            </w:tcMar>
            <w:vAlign w:val="bottom"/>
          </w:tcPr>
          <w:p w14:paraId="6416B926" w14:textId="3252D53B" w:rsidR="00BE384E" w:rsidRPr="00483DC6" w:rsidRDefault="00C266A5" w:rsidP="00252BB0">
            <w:pPr>
              <w:pStyle w:val="ContactInfo"/>
              <w:spacing w:before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email:"/>
                <w:tag w:val="Enter email:"/>
                <w:id w:val="479813182"/>
                <w:placeholder>
                  <w:docPart w:val="5956789627754AA4AEFBA2E1A326A98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567A39">
                  <w:rPr>
                    <w:color w:val="000000" w:themeColor="text1"/>
                  </w:rPr>
                  <w:t>rishishah200</w:t>
                </w:r>
                <w:r w:rsidR="00BE384E" w:rsidRPr="00483DC6">
                  <w:rPr>
                    <w:color w:val="000000" w:themeColor="text1"/>
                  </w:rPr>
                  <w:t>@gmail.com</w:t>
                </w:r>
              </w:sdtContent>
            </w:sdt>
            <w:r w:rsidR="00BE384E" w:rsidRPr="00483DC6">
              <w:rPr>
                <w:color w:val="000000" w:themeColor="text1"/>
              </w:rPr>
              <w:t xml:space="preserve">  </w:t>
            </w:r>
            <w:r w:rsidR="00BE384E" w:rsidRPr="00483DC6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41B2BC30" wp14:editId="00EA5C27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152CE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" path="m108,21r,l60,58,12,21v-1,-1,-1,-2,,-3c13,16,14,16,16,17l60,51,104,17v1,-1,3,-1,4,1c109,19,109,20,108,21r,xm114,r,l6,c3,,,3,,6l,74v,3,3,6,6,6l114,80v3,,6,-3,6,-6l120,6c120,3,117,,114,xe" fillcolor="black [3213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BE384E" w:rsidRPr="00483DC6">
              <w:rPr>
                <w:color w:val="000000" w:themeColor="text1"/>
              </w:rPr>
              <w:t xml:space="preserve">  </w:t>
            </w:r>
          </w:p>
          <w:p w14:paraId="56C9D686" w14:textId="56BEABC4" w:rsidR="00483DC6" w:rsidRDefault="00C266A5" w:rsidP="00252BB0">
            <w:pPr>
              <w:pStyle w:val="ContactInfo"/>
              <w:spacing w:before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phone:"/>
                <w:tag w:val="Enter phone:"/>
                <w:id w:val="381135673"/>
                <w:placeholder>
                  <w:docPart w:val="4104BF8BBCF54A7CA2EE40820F93B0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83DC6" w:rsidRPr="00483DC6">
                  <w:rPr>
                    <w:color w:val="000000" w:themeColor="text1"/>
                  </w:rPr>
                  <w:t xml:space="preserve">(732) </w:t>
                </w:r>
                <w:r w:rsidR="00567A39">
                  <w:rPr>
                    <w:color w:val="000000" w:themeColor="text1"/>
                  </w:rPr>
                  <w:t>766</w:t>
                </w:r>
                <w:r w:rsidR="00483DC6" w:rsidRPr="00483DC6">
                  <w:rPr>
                    <w:color w:val="000000" w:themeColor="text1"/>
                  </w:rPr>
                  <w:t>-1</w:t>
                </w:r>
                <w:r w:rsidR="00567A39">
                  <w:rPr>
                    <w:color w:val="000000" w:themeColor="text1"/>
                  </w:rPr>
                  <w:t>612</w:t>
                </w:r>
              </w:sdtContent>
            </w:sdt>
            <w:r w:rsidR="00483DC6" w:rsidRPr="00483DC6">
              <w:rPr>
                <w:color w:val="000000" w:themeColor="text1"/>
              </w:rPr>
              <w:t xml:space="preserve">  </w:t>
            </w:r>
            <w:r w:rsidR="00483DC6" w:rsidRPr="00483DC6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39DDE80F" wp14:editId="111C618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452FB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hHsQsAAI8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837A5DA" w14:textId="5AC475A7" w:rsidR="00C73DC7" w:rsidRPr="00483DC6" w:rsidRDefault="00C266A5" w:rsidP="00252BB0">
            <w:pPr>
              <w:pStyle w:val="ContactInfo"/>
              <w:spacing w:before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Twitter/blog/portfolio:"/>
                <w:tag w:val="Enter Twitter/blog/portfolio:"/>
                <w:id w:val="1198669372"/>
                <w:placeholder>
                  <w:docPart w:val="D17B1AA5EC294213ABD58B6B46CA036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proofErr w:type="gramStart"/>
                <w:r w:rsidR="00252BB0">
                  <w:rPr>
                    <w:color w:val="000000" w:themeColor="text1"/>
                  </w:rPr>
                  <w:t>rishishah.tech</w:t>
                </w:r>
                <w:proofErr w:type="spellEnd"/>
                <w:proofErr w:type="gramEnd"/>
              </w:sdtContent>
            </w:sdt>
            <w:r w:rsidR="00C73DC7" w:rsidRPr="00483DC6">
              <w:rPr>
                <w:color w:val="000000" w:themeColor="text1"/>
              </w:rPr>
              <w:t xml:space="preserve">  </w:t>
            </w:r>
            <w:r w:rsidR="00C73DC7" w:rsidRPr="00483DC6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8D5D0A2" wp14:editId="0DB19BDD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4A582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or4xQAAO1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9E26780" w14:textId="5373F649" w:rsidR="00483DC6" w:rsidRPr="00483DC6" w:rsidRDefault="00483DC6" w:rsidP="00252BB0">
            <w:pPr>
              <w:pStyle w:val="ContactInfo"/>
              <w:spacing w:before="0"/>
              <w:rPr>
                <w:color w:val="000000" w:themeColor="text1"/>
              </w:rPr>
            </w:pPr>
          </w:p>
          <w:p w14:paraId="6DA96207" w14:textId="77777777" w:rsidR="00483DC6" w:rsidRPr="00483DC6" w:rsidRDefault="00483DC6" w:rsidP="00252BB0">
            <w:pPr>
              <w:pStyle w:val="ContactInfo"/>
              <w:spacing w:before="0"/>
              <w:rPr>
                <w:color w:val="000000" w:themeColor="text1"/>
              </w:rPr>
            </w:pPr>
          </w:p>
          <w:p w14:paraId="1622A028" w14:textId="77777777" w:rsidR="00483DC6" w:rsidRPr="00483DC6" w:rsidRDefault="00483DC6" w:rsidP="00252BB0">
            <w:pPr>
              <w:pStyle w:val="ContactInfo"/>
              <w:spacing w:before="0"/>
              <w:rPr>
                <w:color w:val="000000" w:themeColor="text1"/>
              </w:rPr>
            </w:pPr>
          </w:p>
        </w:tc>
      </w:tr>
      <w:tr w:rsidR="003759AE" w:rsidRPr="00483DC6" w14:paraId="65D55630" w14:textId="77777777" w:rsidTr="003759AE">
        <w:tblPrEx>
          <w:tblCellMar>
            <w:bottom w:w="0" w:type="dxa"/>
          </w:tblCellMar>
        </w:tblPrEx>
        <w:trPr>
          <w:trHeight w:val="16"/>
        </w:trPr>
        <w:tc>
          <w:tcPr>
            <w:tcW w:w="724" w:type="dxa"/>
            <w:tcMar>
              <w:right w:w="216" w:type="dxa"/>
            </w:tcMar>
            <w:vAlign w:val="bottom"/>
          </w:tcPr>
          <w:p w14:paraId="68DAF001" w14:textId="77777777" w:rsidR="003759AE" w:rsidRPr="00483DC6" w:rsidRDefault="003759AE" w:rsidP="00252BB0">
            <w:pPr>
              <w:pStyle w:val="Icons"/>
              <w:spacing w:after="0"/>
              <w:rPr>
                <w:color w:val="000000" w:themeColor="text1"/>
              </w:rPr>
            </w:pPr>
            <w:r w:rsidRPr="00483D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67281FFC" wp14:editId="095FFBF7">
                      <wp:extent cx="274320" cy="274320"/>
                      <wp:effectExtent l="0" t="0" r="11430" b="11430"/>
                      <wp:docPr id="28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29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0AE0E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Bryri8og4AAPRlAAAOAAAAAAAAAAAAAAAAAC4CAABkcnMvZTJvRG9j&#10;LnhtbFBLAQItABQABgAIAAAAIQAYauyH2QAAAAMBAAAPAAAAAAAAAAAAAAAAAPwQAABkcnMvZG93&#10;bnJldi54bWxQSwUGAAAAAAQABADzAAAAAhI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#f7f7f7 [3214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" path="m54,l815,r17,3l847,10r11,12l866,37r3,17l866,71r-8,15l847,98r-15,8l815,108r-761,l37,106,22,98,10,86,3,71,,54,3,37,10,22,22,10,37,3,54,xe" filled="f" strokecolor="#f7f7f7 [3214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" path="m54,l815,r17,2l847,10r11,12l866,37r3,17l866,71r-8,15l847,98r-15,7l815,108r-761,l37,105,22,98,10,86,3,71,,54,3,37,10,22,22,10,37,2,54,xe" filled="f" strokecolor="#f7f7f7 [3214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" path="m54,l815,r17,3l847,11r11,12l866,37r3,18l866,72r-8,15l847,98r-15,8l815,109r-761,l37,106,22,98,10,87,3,72,,55,3,37,10,23,22,11,37,3,54,xe" filled="f" strokecolor="#f7f7f7 [3214]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0" w:type="dxa"/>
            <w:gridSpan w:val="2"/>
          </w:tcPr>
          <w:p w14:paraId="32363D2B" w14:textId="77777777" w:rsidR="003759AE" w:rsidRPr="00483DC6" w:rsidRDefault="003759AE" w:rsidP="00252BB0">
            <w:pPr>
              <w:pStyle w:val="Heading1"/>
              <w:spacing w:before="0" w:after="0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Objective</w:t>
            </w:r>
          </w:p>
        </w:tc>
      </w:tr>
    </w:tbl>
    <w:p w14:paraId="35CF7DC1" w14:textId="6385C508" w:rsidR="003759AE" w:rsidRPr="003759AE" w:rsidRDefault="003759AE" w:rsidP="00252BB0">
      <w:pPr>
        <w:spacing w:after="0"/>
        <w:rPr>
          <w:color w:val="000000" w:themeColor="text1"/>
        </w:rPr>
      </w:pPr>
      <w:r w:rsidRPr="003759AE">
        <w:rPr>
          <w:color w:val="000000" w:themeColor="text1"/>
        </w:rPr>
        <w:t xml:space="preserve">Junior-year high school student </w:t>
      </w:r>
      <w:r w:rsidR="00A539CA">
        <w:rPr>
          <w:color w:val="000000" w:themeColor="text1"/>
        </w:rPr>
        <w:t>pursuing</w:t>
      </w:r>
      <w:r w:rsidRPr="003759AE">
        <w:rPr>
          <w:color w:val="000000" w:themeColor="text1"/>
        </w:rPr>
        <w:t xml:space="preserve"> jobs in computer science, </w:t>
      </w:r>
      <w:r w:rsidR="00ED1903">
        <w:rPr>
          <w:color w:val="000000" w:themeColor="text1"/>
        </w:rPr>
        <w:t>STEM, and business</w:t>
      </w:r>
      <w:r w:rsidR="00361252">
        <w:rPr>
          <w:color w:val="000000" w:themeColor="text1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483DC6" w:rsidRPr="00483DC6" w14:paraId="0954E32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B2FB649" w14:textId="77777777" w:rsidR="00A77B4D" w:rsidRPr="00483DC6" w:rsidRDefault="00075B13" w:rsidP="00252BB0">
            <w:pPr>
              <w:pStyle w:val="Icons"/>
              <w:spacing w:after="0"/>
              <w:rPr>
                <w:color w:val="000000" w:themeColor="text1"/>
              </w:rPr>
            </w:pPr>
            <w:r w:rsidRPr="00483D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612646C4" wp14:editId="1475BECC">
                      <wp:extent cx="274320" cy="274320"/>
                      <wp:effectExtent l="0" t="0" r="11430" b="1143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0D2AA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LYwfkOcYAABnjwAADgAAAAAAAAAAAAAAAAAuAgAAZHJz&#10;L2Uyb0RvYy54bWxQSwECLQAUAAYACAAAACEAGGrsh9kAAAADAQAADwAAAAAAAAAAAAAAAABBGwAA&#10;ZHJzL2Rvd25yZXYueG1sUEsFBgAAAAAEAAQA8wAAAEc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#f7f7f7 [3214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ed="f" strokecolor="#f7f7f7 [3214]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070FADF" w14:textId="77777777" w:rsidR="00A77B4D" w:rsidRPr="00483DC6" w:rsidRDefault="00C266A5" w:rsidP="00252BB0">
            <w:pPr>
              <w:pStyle w:val="Heading1"/>
              <w:spacing w:before="0" w:after="0"/>
              <w:outlineLvl w:val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ducation:"/>
                <w:tag w:val="Education:"/>
                <w:id w:val="1586649636"/>
                <w:placeholder>
                  <w:docPart w:val="B9334F04AAC34C2CA998A7078F387188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83DC6">
                  <w:rPr>
                    <w:color w:val="000000" w:themeColor="text1"/>
                  </w:rPr>
                  <w:t>Education</w:t>
                </w:r>
              </w:sdtContent>
            </w:sdt>
          </w:p>
        </w:tc>
      </w:tr>
    </w:tbl>
    <w:p w14:paraId="189B141B" w14:textId="77777777" w:rsidR="007C0E0E" w:rsidRPr="00483DC6" w:rsidRDefault="00A53AAA" w:rsidP="00252BB0">
      <w:pPr>
        <w:pStyle w:val="Heading2"/>
        <w:rPr>
          <w:color w:val="000000" w:themeColor="text1"/>
        </w:rPr>
      </w:pPr>
      <w:r w:rsidRPr="00483DC6">
        <w:rPr>
          <w:color w:val="000000" w:themeColor="text1"/>
        </w:rPr>
        <w:t>South Brunswick High School</w:t>
      </w:r>
      <w:r w:rsidR="002B3A43" w:rsidRPr="00483DC6">
        <w:rPr>
          <w:color w:val="000000" w:themeColor="text1"/>
        </w:rPr>
        <w:tab/>
      </w:r>
      <w:r w:rsidR="002B3A43" w:rsidRPr="00483DC6">
        <w:rPr>
          <w:b w:val="0"/>
          <w:caps/>
          <w:color w:val="000000" w:themeColor="text1"/>
          <w:sz w:val="24"/>
          <w:szCs w:val="24"/>
        </w:rPr>
        <w:ptab w:relativeTo="margin" w:alignment="right" w:leader="none"/>
      </w:r>
      <w:r w:rsidRPr="00483DC6">
        <w:rPr>
          <w:b w:val="0"/>
          <w:caps/>
          <w:color w:val="000000" w:themeColor="text1"/>
          <w:sz w:val="24"/>
          <w:szCs w:val="24"/>
        </w:rPr>
        <w:t>September 2017</w:t>
      </w:r>
      <w:r w:rsidR="007C0E0E" w:rsidRPr="00483DC6">
        <w:rPr>
          <w:b w:val="0"/>
          <w:caps/>
          <w:color w:val="000000" w:themeColor="text1"/>
          <w:sz w:val="24"/>
          <w:szCs w:val="24"/>
        </w:rPr>
        <w:t xml:space="preserve"> – </w:t>
      </w:r>
      <w:r w:rsidRPr="00483DC6">
        <w:rPr>
          <w:b w:val="0"/>
          <w:caps/>
          <w:color w:val="000000" w:themeColor="text1"/>
          <w:sz w:val="24"/>
          <w:szCs w:val="24"/>
        </w:rPr>
        <w:t>Present</w:t>
      </w:r>
    </w:p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Experience layout table"/>
      </w:tblPr>
      <w:tblGrid>
        <w:gridCol w:w="725"/>
        <w:gridCol w:w="2430"/>
        <w:gridCol w:w="6200"/>
        <w:gridCol w:w="19"/>
      </w:tblGrid>
      <w:tr w:rsidR="00483DC6" w:rsidRPr="00483DC6" w14:paraId="0087E88D" w14:textId="77777777" w:rsidTr="003C3F9F">
        <w:trPr>
          <w:gridBefore w:val="1"/>
          <w:gridAfter w:val="1"/>
          <w:wBefore w:w="725" w:type="dxa"/>
          <w:wAfter w:w="19" w:type="dxa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F12FC" w14:textId="77777777" w:rsidR="0049098A" w:rsidRPr="00483DC6" w:rsidRDefault="00483DC6" w:rsidP="00252BB0">
            <w:pPr>
              <w:pStyle w:val="ListParagraph"/>
              <w:numPr>
                <w:ilvl w:val="0"/>
                <w:numId w:val="16"/>
              </w:numPr>
              <w:ind w:left="504"/>
              <w:rPr>
                <w:color w:val="000000" w:themeColor="text1"/>
              </w:rPr>
            </w:pPr>
            <w:r w:rsidRPr="00483DC6">
              <w:rPr>
                <w:color w:val="000000" w:themeColor="text1"/>
              </w:rPr>
              <w:t>Class of 2021</w:t>
            </w:r>
          </w:p>
          <w:p w14:paraId="0A789C24" w14:textId="7574FD65" w:rsidR="00D16D7A" w:rsidRPr="008C6CD3" w:rsidRDefault="0049098A" w:rsidP="00252BB0">
            <w:pPr>
              <w:pStyle w:val="ListParagraph"/>
              <w:numPr>
                <w:ilvl w:val="0"/>
                <w:numId w:val="16"/>
              </w:numPr>
              <w:ind w:left="504"/>
              <w:rPr>
                <w:color w:val="000000" w:themeColor="text1"/>
              </w:rPr>
            </w:pPr>
            <w:r w:rsidRPr="00483DC6">
              <w:rPr>
                <w:color w:val="000000" w:themeColor="text1"/>
              </w:rPr>
              <w:t>High Honor Roll student</w:t>
            </w:r>
          </w:p>
        </w:tc>
        <w:tc>
          <w:tcPr>
            <w:tcW w:w="62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0ACC7F" w14:textId="77777777" w:rsidR="0049098A" w:rsidRPr="00483DC6" w:rsidRDefault="0049098A" w:rsidP="00252BB0">
            <w:pPr>
              <w:rPr>
                <w:color w:val="000000" w:themeColor="text1"/>
              </w:rPr>
            </w:pPr>
            <w:r w:rsidRPr="00483DC6">
              <w:rPr>
                <w:color w:val="000000" w:themeColor="text1"/>
              </w:rPr>
              <w:t>Relevant Courses:</w:t>
            </w:r>
          </w:p>
          <w:p w14:paraId="4953FF8D" w14:textId="14133436" w:rsidR="0049098A" w:rsidRDefault="0049098A" w:rsidP="00252BB0">
            <w:pPr>
              <w:pStyle w:val="ListParagraph"/>
              <w:numPr>
                <w:ilvl w:val="0"/>
                <w:numId w:val="16"/>
              </w:numPr>
              <w:ind w:left="504"/>
              <w:rPr>
                <w:color w:val="000000" w:themeColor="text1"/>
              </w:rPr>
            </w:pPr>
            <w:r w:rsidRPr="00483DC6">
              <w:rPr>
                <w:color w:val="000000" w:themeColor="text1"/>
              </w:rPr>
              <w:t>Comp</w:t>
            </w:r>
            <w:r w:rsidR="003A2181">
              <w:rPr>
                <w:color w:val="000000" w:themeColor="text1"/>
              </w:rPr>
              <w:t>uter Science</w:t>
            </w:r>
            <w:r w:rsidRPr="00483DC6">
              <w:rPr>
                <w:color w:val="000000" w:themeColor="text1"/>
              </w:rPr>
              <w:t xml:space="preserve"> – AP Comp Sci A, Mobile App Development</w:t>
            </w:r>
          </w:p>
          <w:p w14:paraId="3FC6A55A" w14:textId="4BD29EDC" w:rsidR="002B054A" w:rsidRPr="00BF2543" w:rsidRDefault="002B054A" w:rsidP="00252BB0">
            <w:pPr>
              <w:pStyle w:val="ListParagraph"/>
              <w:numPr>
                <w:ilvl w:val="0"/>
                <w:numId w:val="16"/>
              </w:numPr>
              <w:ind w:left="504"/>
              <w:rPr>
                <w:color w:val="000000" w:themeColor="text1"/>
              </w:rPr>
            </w:pPr>
            <w:r w:rsidRPr="00483DC6">
              <w:rPr>
                <w:color w:val="000000" w:themeColor="text1"/>
              </w:rPr>
              <w:t>Science – AP Chemistry</w:t>
            </w:r>
          </w:p>
          <w:p w14:paraId="569537DE" w14:textId="368A85AD" w:rsidR="0049098A" w:rsidRPr="00483DC6" w:rsidRDefault="0049098A" w:rsidP="00252BB0">
            <w:pPr>
              <w:pStyle w:val="ListParagraph"/>
              <w:numPr>
                <w:ilvl w:val="0"/>
                <w:numId w:val="16"/>
              </w:numPr>
              <w:ind w:left="504"/>
              <w:rPr>
                <w:color w:val="000000" w:themeColor="text1"/>
              </w:rPr>
            </w:pPr>
            <w:r w:rsidRPr="00483DC6">
              <w:rPr>
                <w:color w:val="000000" w:themeColor="text1"/>
              </w:rPr>
              <w:t xml:space="preserve">Business – </w:t>
            </w:r>
            <w:r w:rsidR="00830C03">
              <w:rPr>
                <w:color w:val="000000" w:themeColor="text1"/>
              </w:rPr>
              <w:t>College Accounting I, Business Org</w:t>
            </w:r>
            <w:r w:rsidR="00244712">
              <w:rPr>
                <w:color w:val="000000" w:themeColor="text1"/>
              </w:rPr>
              <w:t>.</w:t>
            </w:r>
            <w:r w:rsidR="00830C03">
              <w:rPr>
                <w:color w:val="000000" w:themeColor="text1"/>
              </w:rPr>
              <w:t xml:space="preserve"> &amp; M</w:t>
            </w:r>
            <w:r w:rsidR="00244712">
              <w:rPr>
                <w:color w:val="000000" w:themeColor="text1"/>
              </w:rPr>
              <w:t>gmt.</w:t>
            </w:r>
          </w:p>
          <w:p w14:paraId="28A397DA" w14:textId="77777777" w:rsidR="000C7FC1" w:rsidRDefault="000C7FC1" w:rsidP="00252B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Honor Societies:</w:t>
            </w:r>
          </w:p>
          <w:p w14:paraId="706983B7" w14:textId="77777777" w:rsidR="000C7FC1" w:rsidRDefault="000C7FC1" w:rsidP="00252BB0">
            <w:pPr>
              <w:pStyle w:val="ListParagraph"/>
              <w:numPr>
                <w:ilvl w:val="0"/>
                <w:numId w:val="16"/>
              </w:numPr>
              <w:ind w:left="504"/>
              <w:rPr>
                <w:color w:val="000000" w:themeColor="text1"/>
              </w:rPr>
            </w:pPr>
            <w:r w:rsidRPr="00483DC6">
              <w:rPr>
                <w:color w:val="000000" w:themeColor="text1"/>
              </w:rPr>
              <w:t>National Honor Society</w:t>
            </w:r>
          </w:p>
          <w:p w14:paraId="1AEEEB09" w14:textId="77777777" w:rsidR="000C7FC1" w:rsidRDefault="000C7FC1" w:rsidP="00252BB0">
            <w:pPr>
              <w:pStyle w:val="ListParagraph"/>
              <w:numPr>
                <w:ilvl w:val="0"/>
                <w:numId w:val="16"/>
              </w:numPr>
              <w:ind w:left="504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 Honor Society</w:t>
            </w:r>
          </w:p>
          <w:p w14:paraId="5ABB6CF1" w14:textId="77777777" w:rsidR="000C7FC1" w:rsidRDefault="000C7FC1" w:rsidP="00252BB0">
            <w:pPr>
              <w:pStyle w:val="ListParagraph"/>
              <w:numPr>
                <w:ilvl w:val="0"/>
                <w:numId w:val="16"/>
              </w:numPr>
              <w:ind w:left="504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Honor Society</w:t>
            </w:r>
          </w:p>
          <w:p w14:paraId="7AF4CF12" w14:textId="77777777" w:rsidR="000C7FC1" w:rsidRDefault="000C7FC1" w:rsidP="00252BB0">
            <w:pPr>
              <w:pStyle w:val="ListParagraph"/>
              <w:numPr>
                <w:ilvl w:val="0"/>
                <w:numId w:val="16"/>
              </w:numPr>
              <w:ind w:left="50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Latin Honor Society</w:t>
            </w:r>
          </w:p>
          <w:p w14:paraId="358D15BE" w14:textId="67832235" w:rsidR="008C6CD3" w:rsidRPr="000C7FC1" w:rsidRDefault="008C6CD3" w:rsidP="00252BB0">
            <w:pPr>
              <w:pStyle w:val="ListParagraph"/>
              <w:numPr>
                <w:ilvl w:val="1"/>
                <w:numId w:val="16"/>
              </w:numPr>
              <w:ind w:left="9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National Latin Exam Silver Medal</w:t>
            </w:r>
            <w:r w:rsidR="00BF3F4E">
              <w:rPr>
                <w:color w:val="000000" w:themeColor="text1"/>
              </w:rPr>
              <w:t>ist (201</w:t>
            </w:r>
            <w:r w:rsidR="00AB7D75">
              <w:rPr>
                <w:color w:val="000000" w:themeColor="text1"/>
              </w:rPr>
              <w:t>8)</w:t>
            </w:r>
          </w:p>
        </w:tc>
      </w:tr>
      <w:tr w:rsidR="00483DC6" w:rsidRPr="00483DC6" w14:paraId="787D63D6" w14:textId="77777777" w:rsidTr="004909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78F12A7B" w14:textId="77777777" w:rsidR="005E088C" w:rsidRPr="00483DC6" w:rsidRDefault="00075B13" w:rsidP="00252BB0">
            <w:pPr>
              <w:pStyle w:val="Icons"/>
              <w:spacing w:after="0"/>
              <w:rPr>
                <w:color w:val="000000" w:themeColor="text1"/>
              </w:rPr>
            </w:pPr>
            <w:r w:rsidRPr="00483D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042559AD" wp14:editId="27EDF2DA">
                      <wp:extent cx="274320" cy="274320"/>
                      <wp:effectExtent l="0" t="0" r="11430" b="1143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EF556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CtPf7qkR&#10;AAA5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#f7f7f7 [3214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ed="f" strokecolor="#f7f7f7 [3214]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56F7B8E7" w14:textId="77777777" w:rsidR="005E088C" w:rsidRPr="00483DC6" w:rsidRDefault="00DB1F10" w:rsidP="00252BB0">
            <w:pPr>
              <w:pStyle w:val="Heading1"/>
              <w:spacing w:before="0" w:after="0"/>
              <w:outlineLvl w:val="0"/>
              <w:rPr>
                <w:color w:val="000000" w:themeColor="text1"/>
              </w:rPr>
            </w:pPr>
            <w:r w:rsidRPr="00483DC6">
              <w:rPr>
                <w:color w:val="000000" w:themeColor="text1"/>
              </w:rPr>
              <w:t>Extracurricular Activities</w:t>
            </w:r>
          </w:p>
        </w:tc>
      </w:tr>
    </w:tbl>
    <w:p w14:paraId="7D6BF47C" w14:textId="0B799A76" w:rsidR="005E088C" w:rsidRPr="00483DC6" w:rsidRDefault="00D459EE" w:rsidP="00252BB0">
      <w:pPr>
        <w:pStyle w:val="Heading2"/>
        <w:rPr>
          <w:color w:val="000000" w:themeColor="text1"/>
        </w:rPr>
      </w:pPr>
      <w:r>
        <w:rPr>
          <w:color w:val="000000" w:themeColor="text1"/>
        </w:rPr>
        <w:t>Robotics T</w:t>
      </w:r>
      <w:r w:rsidR="00AC2C2E">
        <w:rPr>
          <w:color w:val="000000" w:themeColor="text1"/>
        </w:rPr>
        <w:t>eam</w:t>
      </w:r>
      <w:r w:rsidR="002B3A43" w:rsidRPr="00483DC6">
        <w:rPr>
          <w:b w:val="0"/>
          <w:caps/>
          <w:color w:val="000000" w:themeColor="text1"/>
          <w:sz w:val="24"/>
          <w:szCs w:val="24"/>
        </w:rPr>
        <w:tab/>
      </w:r>
      <w:r w:rsidR="002B3A43" w:rsidRPr="00483DC6">
        <w:rPr>
          <w:b w:val="0"/>
          <w:caps/>
          <w:color w:val="000000" w:themeColor="text1"/>
          <w:sz w:val="24"/>
          <w:szCs w:val="24"/>
        </w:rPr>
        <w:tab/>
      </w:r>
      <w:r w:rsidR="002B3A43" w:rsidRPr="00483DC6">
        <w:rPr>
          <w:b w:val="0"/>
          <w:caps/>
          <w:color w:val="000000" w:themeColor="text1"/>
          <w:sz w:val="24"/>
          <w:szCs w:val="24"/>
        </w:rPr>
        <w:tab/>
      </w:r>
      <w:r w:rsidR="002B3A43" w:rsidRPr="00483DC6">
        <w:rPr>
          <w:b w:val="0"/>
          <w:caps/>
          <w:color w:val="000000" w:themeColor="text1"/>
          <w:sz w:val="24"/>
          <w:szCs w:val="24"/>
        </w:rPr>
        <w:tab/>
      </w:r>
      <w:r w:rsidR="002B3A43" w:rsidRPr="00483DC6">
        <w:rPr>
          <w:b w:val="0"/>
          <w:caps/>
          <w:color w:val="000000" w:themeColor="text1"/>
          <w:sz w:val="24"/>
          <w:szCs w:val="24"/>
        </w:rPr>
        <w:ptab w:relativeTo="margin" w:alignment="right" w:leader="none"/>
      </w:r>
      <w:r w:rsidR="0049098A" w:rsidRPr="00483DC6">
        <w:rPr>
          <w:b w:val="0"/>
          <w:caps/>
          <w:color w:val="000000" w:themeColor="text1"/>
          <w:sz w:val="24"/>
          <w:szCs w:val="24"/>
        </w:rPr>
        <w:t>2017</w:t>
      </w:r>
      <w:r w:rsidR="005E088C" w:rsidRPr="00483DC6">
        <w:rPr>
          <w:b w:val="0"/>
          <w:caps/>
          <w:color w:val="000000" w:themeColor="text1"/>
          <w:sz w:val="24"/>
          <w:szCs w:val="24"/>
        </w:rPr>
        <w:t xml:space="preserve"> – </w:t>
      </w:r>
      <w:r w:rsidR="0049098A" w:rsidRPr="00483DC6">
        <w:rPr>
          <w:b w:val="0"/>
          <w:caps/>
          <w:color w:val="000000" w:themeColor="text1"/>
          <w:sz w:val="24"/>
          <w:szCs w:val="24"/>
        </w:rPr>
        <w:t>Present</w:t>
      </w:r>
    </w:p>
    <w:p w14:paraId="318F410B" w14:textId="46173921" w:rsidR="005E088C" w:rsidRDefault="00B66C7E" w:rsidP="00252BB0">
      <w:pPr>
        <w:pStyle w:val="ListParagraph"/>
        <w:numPr>
          <w:ilvl w:val="0"/>
          <w:numId w:val="18"/>
        </w:numPr>
        <w:spacing w:after="0"/>
        <w:rPr>
          <w:color w:val="000000" w:themeColor="text1"/>
        </w:rPr>
      </w:pPr>
      <w:r w:rsidRPr="00483DC6">
        <w:rPr>
          <w:color w:val="000000" w:themeColor="text1"/>
        </w:rPr>
        <w:t>Collaborat</w:t>
      </w:r>
      <w:r w:rsidR="00BA14A2" w:rsidRPr="00483DC6">
        <w:rPr>
          <w:color w:val="000000" w:themeColor="text1"/>
        </w:rPr>
        <w:t>ed</w:t>
      </w:r>
      <w:r w:rsidRPr="00483DC6">
        <w:rPr>
          <w:color w:val="000000" w:themeColor="text1"/>
        </w:rPr>
        <w:t xml:space="preserve"> with teammates to compete against top schools in </w:t>
      </w:r>
      <w:r w:rsidR="007356EE">
        <w:rPr>
          <w:color w:val="000000" w:themeColor="text1"/>
        </w:rPr>
        <w:t>robotics competitions</w:t>
      </w:r>
      <w:r w:rsidR="00DB1F10" w:rsidRPr="00483DC6">
        <w:rPr>
          <w:color w:val="000000" w:themeColor="text1"/>
        </w:rPr>
        <w:t>.</w:t>
      </w:r>
    </w:p>
    <w:p w14:paraId="03F77ECF" w14:textId="095BD387" w:rsidR="00AF26A8" w:rsidRPr="00483DC6" w:rsidRDefault="00AF26A8" w:rsidP="00252BB0">
      <w:pPr>
        <w:pStyle w:val="ListParagraph"/>
        <w:numPr>
          <w:ilvl w:val="0"/>
          <w:numId w:val="18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Builder and Programmer using VEX </w:t>
      </w:r>
      <w:r w:rsidR="006C242A">
        <w:rPr>
          <w:color w:val="000000" w:themeColor="text1"/>
        </w:rPr>
        <w:t>parts and PROS respectively</w:t>
      </w:r>
    </w:p>
    <w:p w14:paraId="3FEAA4A0" w14:textId="237B17F5" w:rsidR="00B66C7E" w:rsidRPr="00483DC6" w:rsidRDefault="00FC7456" w:rsidP="00252BB0">
      <w:pPr>
        <w:pStyle w:val="ListParagraph"/>
        <w:numPr>
          <w:ilvl w:val="0"/>
          <w:numId w:val="18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1x Worlds Qualifier (2020), State Design Award Winner, </w:t>
      </w:r>
      <w:r w:rsidR="004D27FB">
        <w:rPr>
          <w:color w:val="000000" w:themeColor="text1"/>
        </w:rPr>
        <w:t>SBHS</w:t>
      </w:r>
      <w:r w:rsidR="005D167A">
        <w:rPr>
          <w:color w:val="000000" w:themeColor="text1"/>
        </w:rPr>
        <w:t xml:space="preserve"> Tournament Champion, </w:t>
      </w:r>
      <w:r>
        <w:rPr>
          <w:color w:val="000000" w:themeColor="text1"/>
        </w:rPr>
        <w:t>2x States Qualifier</w:t>
      </w:r>
    </w:p>
    <w:p w14:paraId="113D62AE" w14:textId="1021320C" w:rsidR="0018621C" w:rsidRDefault="00B66C7E" w:rsidP="00252BB0">
      <w:pPr>
        <w:pStyle w:val="Heading2"/>
        <w:rPr>
          <w:color w:val="000000" w:themeColor="text1"/>
        </w:rPr>
      </w:pPr>
      <w:proofErr w:type="spellStart"/>
      <w:r w:rsidRPr="00483DC6">
        <w:rPr>
          <w:color w:val="000000" w:themeColor="text1"/>
        </w:rPr>
        <w:t>LaunchX</w:t>
      </w:r>
      <w:proofErr w:type="spellEnd"/>
      <w:r w:rsidRPr="00483DC6">
        <w:rPr>
          <w:color w:val="000000" w:themeColor="text1"/>
        </w:rPr>
        <w:t xml:space="preserve"> Entrepreneurship Program</w:t>
      </w:r>
      <w:r w:rsidR="009D4299">
        <w:rPr>
          <w:color w:val="000000" w:themeColor="text1"/>
        </w:rPr>
        <w:tab/>
      </w:r>
      <w:r w:rsidR="009D4299">
        <w:rPr>
          <w:color w:val="000000" w:themeColor="text1"/>
        </w:rPr>
        <w:tab/>
      </w:r>
      <w:r w:rsidR="009D4299">
        <w:rPr>
          <w:color w:val="000000" w:themeColor="text1"/>
        </w:rPr>
        <w:tab/>
      </w:r>
      <w:r w:rsidR="009D4299">
        <w:rPr>
          <w:color w:val="000000" w:themeColor="text1"/>
        </w:rPr>
        <w:tab/>
      </w:r>
      <w:r w:rsidR="009D4299">
        <w:rPr>
          <w:color w:val="000000" w:themeColor="text1"/>
        </w:rPr>
        <w:ptab w:relativeTo="margin" w:alignment="right" w:leader="none"/>
      </w:r>
      <w:r w:rsidR="0018621C" w:rsidRPr="0018621C">
        <w:rPr>
          <w:b w:val="0"/>
          <w:caps/>
          <w:color w:val="000000" w:themeColor="text1"/>
          <w:sz w:val="24"/>
          <w:szCs w:val="24"/>
        </w:rPr>
        <w:t>2019 – Present</w:t>
      </w:r>
    </w:p>
    <w:p w14:paraId="27BA58D5" w14:textId="6CE49278" w:rsidR="005E088C" w:rsidRPr="0018621C" w:rsidRDefault="0018621C" w:rsidP="00252BB0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 w:rsidRPr="00483DC6">
        <w:rPr>
          <w:color w:val="000000" w:themeColor="text1"/>
        </w:rPr>
        <w:t xml:space="preserve">Worked in a team of 4 to develop </w:t>
      </w:r>
      <w:r>
        <w:rPr>
          <w:color w:val="000000" w:themeColor="text1"/>
        </w:rPr>
        <w:t>our</w:t>
      </w:r>
      <w:r w:rsidRPr="00483DC6">
        <w:rPr>
          <w:color w:val="000000" w:themeColor="text1"/>
        </w:rPr>
        <w:t xml:space="preserve"> business concept</w:t>
      </w:r>
      <w:r w:rsidR="00091C4E">
        <w:rPr>
          <w:color w:val="000000" w:themeColor="text1"/>
        </w:rPr>
        <w:t xml:space="preserve">, </w:t>
      </w:r>
      <w:proofErr w:type="spellStart"/>
      <w:r w:rsidRPr="00483DC6">
        <w:rPr>
          <w:color w:val="000000" w:themeColor="text1"/>
        </w:rPr>
        <w:t>Techognize</w:t>
      </w:r>
      <w:proofErr w:type="spellEnd"/>
      <w:r w:rsidRPr="00483DC6">
        <w:rPr>
          <w:color w:val="000000" w:themeColor="text1"/>
        </w:rPr>
        <w:t xml:space="preserve">, </w:t>
      </w:r>
      <w:r>
        <w:rPr>
          <w:color w:val="000000" w:themeColor="text1"/>
        </w:rPr>
        <w:t>which uses</w:t>
      </w:r>
      <w:r w:rsidRPr="00483DC6">
        <w:rPr>
          <w:color w:val="000000" w:themeColor="text1"/>
        </w:rPr>
        <w:t xml:space="preserve"> augmented reality to enhance student learning by creating an interactive platform for students to learn</w:t>
      </w:r>
      <w:r w:rsidR="002B3A43" w:rsidRPr="0018621C">
        <w:rPr>
          <w:color w:val="000000" w:themeColor="text1"/>
        </w:rPr>
        <w:tab/>
      </w:r>
    </w:p>
    <w:p w14:paraId="61807DE4" w14:textId="4005CD52" w:rsidR="00FC6040" w:rsidRPr="0018621C" w:rsidRDefault="0078101C" w:rsidP="00252BB0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Developed Android </w:t>
      </w:r>
      <w:r w:rsidR="00361252">
        <w:rPr>
          <w:color w:val="000000" w:themeColor="text1"/>
        </w:rPr>
        <w:t>a</w:t>
      </w:r>
      <w:r>
        <w:rPr>
          <w:color w:val="000000" w:themeColor="text1"/>
        </w:rPr>
        <w:t>pplication</w:t>
      </w:r>
      <w:r w:rsidR="002761DB">
        <w:rPr>
          <w:color w:val="000000" w:themeColor="text1"/>
        </w:rPr>
        <w:t xml:space="preserve"> </w:t>
      </w:r>
      <w:r w:rsidR="002409B6">
        <w:rPr>
          <w:color w:val="000000" w:themeColor="text1"/>
        </w:rPr>
        <w:t xml:space="preserve">using Google </w:t>
      </w:r>
      <w:proofErr w:type="spellStart"/>
      <w:r w:rsidR="002409B6">
        <w:rPr>
          <w:color w:val="000000" w:themeColor="text1"/>
        </w:rPr>
        <w:t>ARCore</w:t>
      </w:r>
      <w:proofErr w:type="spellEnd"/>
      <w:r w:rsidR="002409B6">
        <w:rPr>
          <w:color w:val="000000" w:themeColor="text1"/>
        </w:rPr>
        <w:t xml:space="preserve"> and Firebase</w:t>
      </w:r>
    </w:p>
    <w:p w14:paraId="6867F277" w14:textId="330F35A3" w:rsidR="00BA14A2" w:rsidRPr="00483DC6" w:rsidRDefault="00414327" w:rsidP="00252BB0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>
        <w:rPr>
          <w:color w:val="000000" w:themeColor="text1"/>
        </w:rPr>
        <w:t>S</w:t>
      </w:r>
      <w:r w:rsidR="00BA14A2" w:rsidRPr="00483DC6">
        <w:rPr>
          <w:color w:val="000000" w:themeColor="text1"/>
        </w:rPr>
        <w:t>ubmitted business pitches to the NASA Conrad Challenge, Blue Ocean Competition, and University of Michigan’s Startup High School program</w:t>
      </w:r>
    </w:p>
    <w:p w14:paraId="76CD9FCF" w14:textId="3DEFC96D" w:rsidR="00BA14A2" w:rsidRPr="00483DC6" w:rsidRDefault="00DB1F10" w:rsidP="00252BB0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 w:rsidRPr="00483DC6">
        <w:rPr>
          <w:color w:val="000000" w:themeColor="text1"/>
        </w:rPr>
        <w:t xml:space="preserve">Recognized as a 2020 NASA Conrad Innovator </w:t>
      </w:r>
    </w:p>
    <w:p w14:paraId="4978CD92" w14:textId="77777777" w:rsidR="00DB1F10" w:rsidRPr="00483DC6" w:rsidRDefault="00DB1F10" w:rsidP="00252BB0">
      <w:pPr>
        <w:pStyle w:val="Heading2"/>
        <w:rPr>
          <w:color w:val="000000" w:themeColor="text1"/>
        </w:rPr>
      </w:pPr>
      <w:r w:rsidRPr="00483DC6">
        <w:rPr>
          <w:color w:val="000000" w:themeColor="text1"/>
        </w:rPr>
        <w:t>Computer Science Club</w:t>
      </w:r>
      <w:r w:rsidR="002B3A43" w:rsidRPr="00483DC6">
        <w:rPr>
          <w:color w:val="000000" w:themeColor="text1"/>
        </w:rPr>
        <w:tab/>
      </w:r>
      <w:r w:rsidR="002B3A43" w:rsidRPr="00483DC6">
        <w:rPr>
          <w:color w:val="000000" w:themeColor="text1"/>
        </w:rPr>
        <w:ptab w:relativeTo="margin" w:alignment="right" w:leader="none"/>
      </w:r>
      <w:r w:rsidRPr="00483DC6">
        <w:rPr>
          <w:b w:val="0"/>
          <w:caps/>
          <w:color w:val="000000" w:themeColor="text1"/>
          <w:sz w:val="24"/>
          <w:szCs w:val="24"/>
        </w:rPr>
        <w:t>2018 – Present</w:t>
      </w:r>
    </w:p>
    <w:p w14:paraId="3A73402B" w14:textId="2C546D3F" w:rsidR="00DB1F10" w:rsidRPr="00483DC6" w:rsidRDefault="002B3A43" w:rsidP="00252BB0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 w:rsidRPr="00483DC6">
        <w:rPr>
          <w:color w:val="000000" w:themeColor="text1"/>
        </w:rPr>
        <w:t xml:space="preserve">Created projects involving web development and </w:t>
      </w:r>
      <w:r w:rsidR="00694CAE" w:rsidRPr="00483DC6">
        <w:rPr>
          <w:color w:val="000000" w:themeColor="text1"/>
        </w:rPr>
        <w:t>P</w:t>
      </w:r>
      <w:r w:rsidRPr="00483DC6">
        <w:rPr>
          <w:color w:val="000000" w:themeColor="text1"/>
        </w:rPr>
        <w:t>ython programming</w:t>
      </w:r>
    </w:p>
    <w:p w14:paraId="72717B33" w14:textId="77777777" w:rsidR="00694CAE" w:rsidRPr="00483DC6" w:rsidRDefault="00694CAE" w:rsidP="00252BB0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 w:rsidRPr="00483DC6">
        <w:rPr>
          <w:color w:val="000000" w:themeColor="text1"/>
        </w:rPr>
        <w:t xml:space="preserve">Hackathons – </w:t>
      </w:r>
      <w:proofErr w:type="spellStart"/>
      <w:r w:rsidRPr="00483DC6">
        <w:rPr>
          <w:color w:val="000000" w:themeColor="text1"/>
        </w:rPr>
        <w:t>HackTCNJ</w:t>
      </w:r>
      <w:proofErr w:type="spellEnd"/>
      <w:r w:rsidRPr="00483DC6">
        <w:rPr>
          <w:color w:val="000000" w:themeColor="text1"/>
        </w:rPr>
        <w:t xml:space="preserve"> 2018, </w:t>
      </w:r>
      <w:proofErr w:type="spellStart"/>
      <w:r w:rsidRPr="00483DC6">
        <w:rPr>
          <w:color w:val="000000" w:themeColor="text1"/>
        </w:rPr>
        <w:t>HackSB</w:t>
      </w:r>
      <w:proofErr w:type="spellEnd"/>
      <w:r w:rsidRPr="00483DC6">
        <w:rPr>
          <w:color w:val="000000" w:themeColor="text1"/>
        </w:rPr>
        <w:t xml:space="preserve"> 2018, </w:t>
      </w:r>
      <w:proofErr w:type="spellStart"/>
      <w:r w:rsidRPr="00483DC6">
        <w:rPr>
          <w:color w:val="000000" w:themeColor="text1"/>
        </w:rPr>
        <w:t>HackSB</w:t>
      </w:r>
      <w:proofErr w:type="spellEnd"/>
      <w:r w:rsidRPr="00483DC6">
        <w:rPr>
          <w:color w:val="000000" w:themeColor="text1"/>
        </w:rPr>
        <w:t xml:space="preserve"> 2019, </w:t>
      </w:r>
      <w:proofErr w:type="spellStart"/>
      <w:r w:rsidRPr="00483DC6">
        <w:rPr>
          <w:color w:val="000000" w:themeColor="text1"/>
        </w:rPr>
        <w:t>HackPHS</w:t>
      </w:r>
      <w:proofErr w:type="spellEnd"/>
      <w:r w:rsidRPr="00483DC6">
        <w:rPr>
          <w:color w:val="000000" w:themeColor="text1"/>
        </w:rPr>
        <w:t xml:space="preserve"> 2019</w:t>
      </w:r>
    </w:p>
    <w:p w14:paraId="06903B9B" w14:textId="692D3073" w:rsidR="002B3A43" w:rsidRDefault="002B3A43" w:rsidP="00252BB0">
      <w:pPr>
        <w:pStyle w:val="Heading2"/>
        <w:rPr>
          <w:b w:val="0"/>
          <w:caps/>
          <w:color w:val="000000" w:themeColor="text1"/>
          <w:sz w:val="24"/>
          <w:szCs w:val="24"/>
        </w:rPr>
      </w:pPr>
      <w:r w:rsidRPr="00483DC6">
        <w:rPr>
          <w:color w:val="000000" w:themeColor="text1"/>
        </w:rPr>
        <w:t>Chemistry Olympics Team</w:t>
      </w:r>
      <w:r w:rsidRPr="00483DC6">
        <w:rPr>
          <w:color w:val="000000" w:themeColor="text1"/>
        </w:rPr>
        <w:ptab w:relativeTo="margin" w:alignment="right" w:leader="none"/>
      </w:r>
      <w:r w:rsidR="00D16D7A">
        <w:rPr>
          <w:b w:val="0"/>
          <w:caps/>
          <w:color w:val="000000" w:themeColor="text1"/>
          <w:sz w:val="24"/>
          <w:szCs w:val="24"/>
        </w:rPr>
        <w:t>2019</w:t>
      </w:r>
      <w:r w:rsidR="00285646">
        <w:rPr>
          <w:b w:val="0"/>
          <w:caps/>
          <w:color w:val="000000" w:themeColor="text1"/>
          <w:sz w:val="24"/>
          <w:szCs w:val="24"/>
        </w:rPr>
        <w:t xml:space="preserve"> </w:t>
      </w:r>
      <w:r w:rsidR="00285646" w:rsidRPr="00483DC6">
        <w:rPr>
          <w:b w:val="0"/>
          <w:caps/>
          <w:color w:val="000000" w:themeColor="text1"/>
          <w:sz w:val="24"/>
          <w:szCs w:val="24"/>
        </w:rPr>
        <w:t>–</w:t>
      </w:r>
      <w:r w:rsidR="00285646">
        <w:rPr>
          <w:b w:val="0"/>
          <w:caps/>
          <w:color w:val="000000" w:themeColor="text1"/>
          <w:sz w:val="24"/>
          <w:szCs w:val="24"/>
        </w:rPr>
        <w:t xml:space="preserve"> </w:t>
      </w:r>
      <w:r w:rsidR="00D16D7A">
        <w:rPr>
          <w:b w:val="0"/>
          <w:caps/>
          <w:color w:val="000000" w:themeColor="text1"/>
          <w:sz w:val="24"/>
          <w:szCs w:val="24"/>
        </w:rPr>
        <w:t>PRESENT</w:t>
      </w:r>
    </w:p>
    <w:p w14:paraId="2F98A913" w14:textId="4DDD6E7E" w:rsidR="004357FF" w:rsidRDefault="00A05285" w:rsidP="00252BB0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</w:rPr>
        <w:t>Competed in NJIT 2020 Virtual Competition</w:t>
      </w:r>
    </w:p>
    <w:p w14:paraId="13023981" w14:textId="3045E83B" w:rsidR="00A05285" w:rsidRPr="004357FF" w:rsidRDefault="00A05285" w:rsidP="00252BB0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</w:rPr>
        <w:t>2</w:t>
      </w:r>
      <w:r w:rsidRPr="00A05285"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  <w:vertAlign w:val="superscript"/>
        </w:rPr>
        <w:t>nd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2"/>
          <w:szCs w:val="22"/>
        </w:rPr>
        <w:t xml:space="preserve"> place in the Information Search Event (Silver Medal)</w:t>
      </w:r>
    </w:p>
    <w:p w14:paraId="47D37EDA" w14:textId="77777777" w:rsidR="00780AE0" w:rsidRPr="00483DC6" w:rsidRDefault="00780AE0" w:rsidP="00252BB0">
      <w:pPr>
        <w:pStyle w:val="Heading2"/>
        <w:rPr>
          <w:color w:val="000000" w:themeColor="text1"/>
        </w:rPr>
      </w:pPr>
      <w:r w:rsidRPr="00483DC6">
        <w:rPr>
          <w:color w:val="000000" w:themeColor="text1"/>
        </w:rPr>
        <w:t>Volunteering</w:t>
      </w:r>
      <w:r w:rsidRPr="00483DC6">
        <w:rPr>
          <w:color w:val="000000" w:themeColor="text1"/>
        </w:rPr>
        <w:ptab w:relativeTo="margin" w:alignment="right" w:leader="none"/>
      </w:r>
      <w:r w:rsidRPr="00483DC6">
        <w:rPr>
          <w:b w:val="0"/>
          <w:caps/>
          <w:color w:val="000000" w:themeColor="text1"/>
          <w:sz w:val="24"/>
          <w:szCs w:val="24"/>
        </w:rPr>
        <w:t>2017 – PRESENT</w:t>
      </w:r>
    </w:p>
    <w:p w14:paraId="51562A77" w14:textId="2B6FF48A" w:rsidR="004619BF" w:rsidRPr="004619BF" w:rsidRDefault="00780AE0" w:rsidP="00252BB0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 w:rsidRPr="00483DC6">
        <w:rPr>
          <w:color w:val="000000" w:themeColor="text1"/>
        </w:rPr>
        <w:t>Tutored at Kumon</w:t>
      </w:r>
      <w:r w:rsidR="00AE7F07">
        <w:rPr>
          <w:color w:val="000000" w:themeColor="text1"/>
        </w:rPr>
        <w:t xml:space="preserve"> </w:t>
      </w:r>
      <w:r w:rsidR="004415E9">
        <w:rPr>
          <w:color w:val="000000" w:themeColor="text1"/>
        </w:rPr>
        <w:t xml:space="preserve">and </w:t>
      </w:r>
      <w:r w:rsidRPr="00483DC6">
        <w:rPr>
          <w:color w:val="000000" w:themeColor="text1"/>
        </w:rPr>
        <w:t>South Brunswick Public Library</w:t>
      </w:r>
    </w:p>
    <w:p w14:paraId="48945C7E" w14:textId="4FAFBD0C" w:rsidR="00780AE0" w:rsidRDefault="00780AE0" w:rsidP="00252BB0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 w:rsidRPr="00483DC6">
        <w:rPr>
          <w:color w:val="000000" w:themeColor="text1"/>
        </w:rPr>
        <w:t>Worked in the kitchen at the South Brunswick Senior Center</w:t>
      </w:r>
    </w:p>
    <w:p w14:paraId="1CA00FE5" w14:textId="19C51391" w:rsidR="004619BF" w:rsidRPr="00483DC6" w:rsidRDefault="004619BF" w:rsidP="00252BB0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>
        <w:rPr>
          <w:color w:val="000000" w:themeColor="text1"/>
        </w:rPr>
        <w:t>Volunteered</w:t>
      </w:r>
      <w:r w:rsidR="00031960">
        <w:rPr>
          <w:color w:val="000000" w:themeColor="text1"/>
        </w:rPr>
        <w:t xml:space="preserve"> at various robotics events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83DC6" w:rsidRPr="00483DC6" w14:paraId="434FAE6C" w14:textId="77777777" w:rsidTr="001A7186">
        <w:tc>
          <w:tcPr>
            <w:tcW w:w="725" w:type="dxa"/>
            <w:tcMar>
              <w:right w:w="216" w:type="dxa"/>
            </w:tcMar>
            <w:vAlign w:val="bottom"/>
          </w:tcPr>
          <w:p w14:paraId="7EAD2091" w14:textId="77777777" w:rsidR="00143224" w:rsidRPr="00483DC6" w:rsidRDefault="00075B13" w:rsidP="00252BB0">
            <w:pPr>
              <w:pStyle w:val="Icons"/>
              <w:spacing w:after="0"/>
              <w:rPr>
                <w:color w:val="000000" w:themeColor="text1"/>
              </w:rPr>
            </w:pPr>
            <w:r w:rsidRPr="00483D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6E8A6717" wp14:editId="4EA1CBA6">
                      <wp:extent cx="274320" cy="274320"/>
                      <wp:effectExtent l="0" t="0" r="11430" b="1143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64553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mKqvWE4hAADtzQAADgAAAAAAAAAAAAAAAAAuAgAAZHJzL2Uyb0RvYy54bWxQSwEC&#10;LQAUAAYACAAAACEAGGrsh9kAAAADAQAADwAAAAAAAAAAAAAAAACoIwAAZHJzL2Rvd25yZXYueG1s&#10;UEsFBgAAAAAEAAQA8wAAAK4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#f7f7f7 [3214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" path="m35,l49,2r11,8l67,21r3,14l67,48,60,60,49,67,35,70,21,67,10,60,3,48,,35,3,21,10,10,21,2,35,xe" filled="f" strokecolor="#f7f7f7 [3214]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ed="f" strokecolor="#f7f7f7 [3214]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ed="f" strokecolor="#f7f7f7 [3214]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ed="f" strokecolor="#f7f7f7 [3214]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2C74FDD" w14:textId="77777777" w:rsidR="00143224" w:rsidRPr="00483DC6" w:rsidRDefault="00C266A5" w:rsidP="00252BB0">
            <w:pPr>
              <w:pStyle w:val="Heading1"/>
              <w:spacing w:before="0" w:after="0"/>
              <w:outlineLvl w:val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Skills:"/>
                <w:tag w:val="Skills:"/>
                <w:id w:val="-925109897"/>
                <w:placeholder>
                  <w:docPart w:val="B4314F5FC54043C58E3E0244C3EF3C3A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483DC6">
                  <w:rPr>
                    <w:color w:val="000000" w:themeColor="text1"/>
                  </w:rPr>
                  <w:t>Skills</w:t>
                </w:r>
              </w:sdtContent>
            </w:sdt>
          </w:p>
        </w:tc>
      </w:tr>
    </w:tbl>
    <w:p w14:paraId="429F5B17" w14:textId="3411ECE7" w:rsidR="00B70F28" w:rsidRPr="00483DC6" w:rsidRDefault="00694CAE" w:rsidP="00252BB0">
      <w:pPr>
        <w:spacing w:after="0"/>
        <w:rPr>
          <w:color w:val="000000" w:themeColor="text1"/>
        </w:rPr>
      </w:pPr>
      <w:r w:rsidRPr="00483DC6">
        <w:rPr>
          <w:color w:val="000000" w:themeColor="text1"/>
        </w:rPr>
        <w:t>Programming – Java, Android, Python, HTML, CSS</w:t>
      </w:r>
      <w:r w:rsidR="00BE384E" w:rsidRPr="00483DC6">
        <w:rPr>
          <w:color w:val="000000" w:themeColor="text1"/>
        </w:rPr>
        <w:t>, J</w:t>
      </w:r>
      <w:r w:rsidRPr="00483DC6">
        <w:rPr>
          <w:color w:val="000000" w:themeColor="text1"/>
        </w:rPr>
        <w:t>avaScript</w:t>
      </w:r>
      <w:r w:rsidR="00336DA4">
        <w:rPr>
          <w:color w:val="000000" w:themeColor="text1"/>
        </w:rPr>
        <w:t>, Autodesk CAD</w:t>
      </w:r>
    </w:p>
    <w:sectPr w:rsidR="00B70F28" w:rsidRPr="00483DC6" w:rsidSect="006A3518">
      <w:footerReference w:type="default" r:id="rId12"/>
      <w:headerReference w:type="first" r:id="rId13"/>
      <w:pgSz w:w="12240" w:h="15840" w:code="1"/>
      <w:pgMar w:top="540" w:right="1440" w:bottom="450" w:left="21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F7005" w14:textId="77777777" w:rsidR="00C266A5" w:rsidRDefault="00C266A5" w:rsidP="00F534FB">
      <w:pPr>
        <w:spacing w:after="0"/>
      </w:pPr>
      <w:r>
        <w:separator/>
      </w:r>
    </w:p>
  </w:endnote>
  <w:endnote w:type="continuationSeparator" w:id="0">
    <w:p w14:paraId="0E53A6F1" w14:textId="77777777" w:rsidR="00C266A5" w:rsidRDefault="00C266A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585E1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71A4D" w14:textId="77777777" w:rsidR="00C266A5" w:rsidRDefault="00C266A5" w:rsidP="00F534FB">
      <w:pPr>
        <w:spacing w:after="0"/>
      </w:pPr>
      <w:r>
        <w:separator/>
      </w:r>
    </w:p>
  </w:footnote>
  <w:footnote w:type="continuationSeparator" w:id="0">
    <w:p w14:paraId="79376CA9" w14:textId="77777777" w:rsidR="00C266A5" w:rsidRDefault="00C266A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BDB3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DEAC1B" wp14:editId="627D81A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495425"/>
              <wp:effectExtent l="0" t="0" r="0" b="9525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49542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504C99" id="Rectangle 1" o:spid="_x0000_s1026" style="position:absolute;margin-left:560.8pt;margin-top:0;width:612pt;height:117.7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BC2ED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D637A"/>
    <w:multiLevelType w:val="hybridMultilevel"/>
    <w:tmpl w:val="2EB68C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664474"/>
    <w:multiLevelType w:val="hybridMultilevel"/>
    <w:tmpl w:val="98B4A3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50081"/>
    <w:multiLevelType w:val="hybridMultilevel"/>
    <w:tmpl w:val="0E845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922CD"/>
    <w:multiLevelType w:val="hybridMultilevel"/>
    <w:tmpl w:val="8A821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34790"/>
    <w:multiLevelType w:val="hybridMultilevel"/>
    <w:tmpl w:val="2208E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C6D40"/>
    <w:multiLevelType w:val="hybridMultilevel"/>
    <w:tmpl w:val="24264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D6A12D1"/>
    <w:multiLevelType w:val="hybridMultilevel"/>
    <w:tmpl w:val="40ECF7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6"/>
  </w:num>
  <w:num w:numId="17">
    <w:abstractNumId w:val="15"/>
  </w:num>
  <w:num w:numId="18">
    <w:abstractNumId w:val="17"/>
  </w:num>
  <w:num w:numId="19">
    <w:abstractNumId w:val="18"/>
  </w:num>
  <w:num w:numId="20">
    <w:abstractNumId w:val="20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AA"/>
    <w:rsid w:val="00002750"/>
    <w:rsid w:val="00004D4E"/>
    <w:rsid w:val="00011895"/>
    <w:rsid w:val="00013818"/>
    <w:rsid w:val="00024730"/>
    <w:rsid w:val="0003196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28D0"/>
    <w:rsid w:val="00075B13"/>
    <w:rsid w:val="00091C4E"/>
    <w:rsid w:val="00092692"/>
    <w:rsid w:val="00096203"/>
    <w:rsid w:val="000964EF"/>
    <w:rsid w:val="000A0229"/>
    <w:rsid w:val="000C7FC1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621C"/>
    <w:rsid w:val="00192573"/>
    <w:rsid w:val="00194A3D"/>
    <w:rsid w:val="00197261"/>
    <w:rsid w:val="001A2A99"/>
    <w:rsid w:val="001A6641"/>
    <w:rsid w:val="001A7186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09B6"/>
    <w:rsid w:val="00244712"/>
    <w:rsid w:val="0025163F"/>
    <w:rsid w:val="00252BB0"/>
    <w:rsid w:val="00254330"/>
    <w:rsid w:val="00260F01"/>
    <w:rsid w:val="00275C94"/>
    <w:rsid w:val="002761DB"/>
    <w:rsid w:val="00277638"/>
    <w:rsid w:val="0028164F"/>
    <w:rsid w:val="002823BE"/>
    <w:rsid w:val="00285646"/>
    <w:rsid w:val="00297ED0"/>
    <w:rsid w:val="002A4EDA"/>
    <w:rsid w:val="002B01E3"/>
    <w:rsid w:val="002B054A"/>
    <w:rsid w:val="002B3A43"/>
    <w:rsid w:val="002B3FC8"/>
    <w:rsid w:val="002B75D2"/>
    <w:rsid w:val="002C0431"/>
    <w:rsid w:val="002F10E7"/>
    <w:rsid w:val="002F69E4"/>
    <w:rsid w:val="00300A98"/>
    <w:rsid w:val="0030724A"/>
    <w:rsid w:val="00316CE4"/>
    <w:rsid w:val="00323C3F"/>
    <w:rsid w:val="003279A4"/>
    <w:rsid w:val="00336DA4"/>
    <w:rsid w:val="00337114"/>
    <w:rsid w:val="003406C1"/>
    <w:rsid w:val="0035004C"/>
    <w:rsid w:val="003571C8"/>
    <w:rsid w:val="00361252"/>
    <w:rsid w:val="003759AE"/>
    <w:rsid w:val="00382C66"/>
    <w:rsid w:val="00383057"/>
    <w:rsid w:val="0039703C"/>
    <w:rsid w:val="003974BB"/>
    <w:rsid w:val="003A091E"/>
    <w:rsid w:val="003A2181"/>
    <w:rsid w:val="003B6A65"/>
    <w:rsid w:val="003C3F9F"/>
    <w:rsid w:val="003E5D64"/>
    <w:rsid w:val="00403149"/>
    <w:rsid w:val="004037EF"/>
    <w:rsid w:val="00405BAD"/>
    <w:rsid w:val="004113D8"/>
    <w:rsid w:val="004132F4"/>
    <w:rsid w:val="00414327"/>
    <w:rsid w:val="00416463"/>
    <w:rsid w:val="00423827"/>
    <w:rsid w:val="004357FF"/>
    <w:rsid w:val="00437B8B"/>
    <w:rsid w:val="004415E9"/>
    <w:rsid w:val="00443931"/>
    <w:rsid w:val="004619BF"/>
    <w:rsid w:val="00465113"/>
    <w:rsid w:val="00467F3F"/>
    <w:rsid w:val="004727C2"/>
    <w:rsid w:val="00472EF0"/>
    <w:rsid w:val="00476144"/>
    <w:rsid w:val="00483DC6"/>
    <w:rsid w:val="0049098A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27FB"/>
    <w:rsid w:val="004D3EB1"/>
    <w:rsid w:val="004D465D"/>
    <w:rsid w:val="004E2794"/>
    <w:rsid w:val="004E56F6"/>
    <w:rsid w:val="004E77A5"/>
    <w:rsid w:val="004F1057"/>
    <w:rsid w:val="004F199F"/>
    <w:rsid w:val="005106C0"/>
    <w:rsid w:val="005247B7"/>
    <w:rsid w:val="005324B1"/>
    <w:rsid w:val="005372FA"/>
    <w:rsid w:val="00554570"/>
    <w:rsid w:val="00556337"/>
    <w:rsid w:val="005611C3"/>
    <w:rsid w:val="00562422"/>
    <w:rsid w:val="00565B06"/>
    <w:rsid w:val="00567A39"/>
    <w:rsid w:val="00574328"/>
    <w:rsid w:val="00575C01"/>
    <w:rsid w:val="00581515"/>
    <w:rsid w:val="00582623"/>
    <w:rsid w:val="005826C2"/>
    <w:rsid w:val="0059085F"/>
    <w:rsid w:val="00593E65"/>
    <w:rsid w:val="005A459B"/>
    <w:rsid w:val="005A74EC"/>
    <w:rsid w:val="005B3D67"/>
    <w:rsid w:val="005B437C"/>
    <w:rsid w:val="005D0108"/>
    <w:rsid w:val="005D167A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53EFC"/>
    <w:rsid w:val="00663536"/>
    <w:rsid w:val="00663C9C"/>
    <w:rsid w:val="006648D4"/>
    <w:rsid w:val="00673F18"/>
    <w:rsid w:val="00676CEB"/>
    <w:rsid w:val="00683A86"/>
    <w:rsid w:val="0069300B"/>
    <w:rsid w:val="00694CAE"/>
    <w:rsid w:val="006A3518"/>
    <w:rsid w:val="006A4C72"/>
    <w:rsid w:val="006C242A"/>
    <w:rsid w:val="006D65F8"/>
    <w:rsid w:val="006E0766"/>
    <w:rsid w:val="006E43C6"/>
    <w:rsid w:val="006F4D23"/>
    <w:rsid w:val="007175B9"/>
    <w:rsid w:val="007215A9"/>
    <w:rsid w:val="007253E8"/>
    <w:rsid w:val="00735140"/>
    <w:rsid w:val="007356EE"/>
    <w:rsid w:val="0073645E"/>
    <w:rsid w:val="007366E5"/>
    <w:rsid w:val="00745196"/>
    <w:rsid w:val="00755346"/>
    <w:rsid w:val="00776E3A"/>
    <w:rsid w:val="00777CAE"/>
    <w:rsid w:val="00780AE0"/>
    <w:rsid w:val="0078101C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069F"/>
    <w:rsid w:val="00812148"/>
    <w:rsid w:val="00814B43"/>
    <w:rsid w:val="00814FA5"/>
    <w:rsid w:val="0083016A"/>
    <w:rsid w:val="00830C03"/>
    <w:rsid w:val="00846AAE"/>
    <w:rsid w:val="00867081"/>
    <w:rsid w:val="008978E8"/>
    <w:rsid w:val="008A02C4"/>
    <w:rsid w:val="008A3B84"/>
    <w:rsid w:val="008A3F2B"/>
    <w:rsid w:val="008A49A0"/>
    <w:rsid w:val="008A6538"/>
    <w:rsid w:val="008B783A"/>
    <w:rsid w:val="008C1B34"/>
    <w:rsid w:val="008C6CD3"/>
    <w:rsid w:val="008D4FC8"/>
    <w:rsid w:val="008D5A80"/>
    <w:rsid w:val="008E5483"/>
    <w:rsid w:val="008F4532"/>
    <w:rsid w:val="008F49F4"/>
    <w:rsid w:val="009141D5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C7703"/>
    <w:rsid w:val="009D0878"/>
    <w:rsid w:val="009D4299"/>
    <w:rsid w:val="009D449D"/>
    <w:rsid w:val="009E62E6"/>
    <w:rsid w:val="009E65EC"/>
    <w:rsid w:val="009F2058"/>
    <w:rsid w:val="009F391D"/>
    <w:rsid w:val="00A05285"/>
    <w:rsid w:val="00A1144C"/>
    <w:rsid w:val="00A1329C"/>
    <w:rsid w:val="00A209C6"/>
    <w:rsid w:val="00A25023"/>
    <w:rsid w:val="00A2760D"/>
    <w:rsid w:val="00A42CE4"/>
    <w:rsid w:val="00A52983"/>
    <w:rsid w:val="00A539CA"/>
    <w:rsid w:val="00A53AAA"/>
    <w:rsid w:val="00A56B81"/>
    <w:rsid w:val="00A6314E"/>
    <w:rsid w:val="00A77B4D"/>
    <w:rsid w:val="00A8052D"/>
    <w:rsid w:val="00A9077F"/>
    <w:rsid w:val="00AA04BD"/>
    <w:rsid w:val="00AA276C"/>
    <w:rsid w:val="00AB673E"/>
    <w:rsid w:val="00AB7D75"/>
    <w:rsid w:val="00AC2C2E"/>
    <w:rsid w:val="00AC7C34"/>
    <w:rsid w:val="00AD121E"/>
    <w:rsid w:val="00AD518A"/>
    <w:rsid w:val="00AD6216"/>
    <w:rsid w:val="00AE2F61"/>
    <w:rsid w:val="00AE313B"/>
    <w:rsid w:val="00AE7650"/>
    <w:rsid w:val="00AE7F07"/>
    <w:rsid w:val="00AF26A8"/>
    <w:rsid w:val="00B112B1"/>
    <w:rsid w:val="00B1221A"/>
    <w:rsid w:val="00B204FE"/>
    <w:rsid w:val="00B25746"/>
    <w:rsid w:val="00B26AAA"/>
    <w:rsid w:val="00B47E1E"/>
    <w:rsid w:val="00B54661"/>
    <w:rsid w:val="00B55487"/>
    <w:rsid w:val="00B66C7E"/>
    <w:rsid w:val="00B70F28"/>
    <w:rsid w:val="00B763B5"/>
    <w:rsid w:val="00B90654"/>
    <w:rsid w:val="00B91175"/>
    <w:rsid w:val="00BA14A2"/>
    <w:rsid w:val="00BA71B3"/>
    <w:rsid w:val="00BB34BE"/>
    <w:rsid w:val="00BC0E1A"/>
    <w:rsid w:val="00BC1472"/>
    <w:rsid w:val="00BD2DD6"/>
    <w:rsid w:val="00BD55EE"/>
    <w:rsid w:val="00BD68B7"/>
    <w:rsid w:val="00BE384E"/>
    <w:rsid w:val="00BE3974"/>
    <w:rsid w:val="00BF2543"/>
    <w:rsid w:val="00BF3F4E"/>
    <w:rsid w:val="00C0155C"/>
    <w:rsid w:val="00C266A5"/>
    <w:rsid w:val="00C3233C"/>
    <w:rsid w:val="00C3763A"/>
    <w:rsid w:val="00C60281"/>
    <w:rsid w:val="00C73DC7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6D7A"/>
    <w:rsid w:val="00D22E33"/>
    <w:rsid w:val="00D35BBD"/>
    <w:rsid w:val="00D37FAD"/>
    <w:rsid w:val="00D459EE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021D"/>
    <w:rsid w:val="00DB0B61"/>
    <w:rsid w:val="00DB1F10"/>
    <w:rsid w:val="00DD2D34"/>
    <w:rsid w:val="00DD467E"/>
    <w:rsid w:val="00DE136D"/>
    <w:rsid w:val="00DE32EF"/>
    <w:rsid w:val="00DE4136"/>
    <w:rsid w:val="00DE4550"/>
    <w:rsid w:val="00DE6534"/>
    <w:rsid w:val="00DF0F24"/>
    <w:rsid w:val="00DF7788"/>
    <w:rsid w:val="00DF7CF5"/>
    <w:rsid w:val="00DF7F4F"/>
    <w:rsid w:val="00E066EE"/>
    <w:rsid w:val="00E07D28"/>
    <w:rsid w:val="00E1576E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1903"/>
    <w:rsid w:val="00EE0848"/>
    <w:rsid w:val="00F03B1E"/>
    <w:rsid w:val="00F03F2C"/>
    <w:rsid w:val="00F1202D"/>
    <w:rsid w:val="00F217AB"/>
    <w:rsid w:val="00F35A06"/>
    <w:rsid w:val="00F433A2"/>
    <w:rsid w:val="00F435D3"/>
    <w:rsid w:val="00F46425"/>
    <w:rsid w:val="00F5078D"/>
    <w:rsid w:val="00F526D9"/>
    <w:rsid w:val="00F534FB"/>
    <w:rsid w:val="00F56FFE"/>
    <w:rsid w:val="00F904FC"/>
    <w:rsid w:val="00F935BF"/>
    <w:rsid w:val="00F94EB5"/>
    <w:rsid w:val="00FA4359"/>
    <w:rsid w:val="00FA4C84"/>
    <w:rsid w:val="00FB0F18"/>
    <w:rsid w:val="00FC5A94"/>
    <w:rsid w:val="00FC6040"/>
    <w:rsid w:val="00FC745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025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AE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A53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lshah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334F04AAC34C2CA998A7078F387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BFB09-95A8-4B19-BBF4-394410CEE58A}"/>
      </w:docPartPr>
      <w:docPartBody>
        <w:p w:rsidR="005449B2" w:rsidRDefault="00DD4E49">
          <w:pPr>
            <w:pStyle w:val="B9334F04AAC34C2CA998A7078F387188"/>
          </w:pPr>
          <w:r w:rsidRPr="00565B06">
            <w:t>Education</w:t>
          </w:r>
        </w:p>
      </w:docPartBody>
    </w:docPart>
    <w:docPart>
      <w:docPartPr>
        <w:name w:val="B4314F5FC54043C58E3E0244C3EF3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0F9A-729F-4EDB-B9D0-F3705444E159}"/>
      </w:docPartPr>
      <w:docPartBody>
        <w:p w:rsidR="005449B2" w:rsidRDefault="00DD4E49">
          <w:pPr>
            <w:pStyle w:val="B4314F5FC54043C58E3E0244C3EF3C3A"/>
          </w:pPr>
          <w:r w:rsidRPr="00565B06">
            <w:t>Skills</w:t>
          </w:r>
        </w:p>
      </w:docPartBody>
    </w:docPart>
    <w:docPart>
      <w:docPartPr>
        <w:name w:val="5956789627754AA4AEFBA2E1A326A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0A84A-6C49-4FFD-AA28-F2C2D18900AE}"/>
      </w:docPartPr>
      <w:docPartBody>
        <w:p w:rsidR="005449B2" w:rsidRDefault="009165B5" w:rsidP="009165B5">
          <w:pPr>
            <w:pStyle w:val="5956789627754AA4AEFBA2E1A326A987"/>
          </w:pPr>
          <w:r w:rsidRPr="009D0878">
            <w:t>Email</w:t>
          </w:r>
        </w:p>
      </w:docPartBody>
    </w:docPart>
    <w:docPart>
      <w:docPartPr>
        <w:name w:val="4104BF8BBCF54A7CA2EE40820F93B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56CB4-6C6F-4801-8C71-F8DB58D87BD9}"/>
      </w:docPartPr>
      <w:docPartBody>
        <w:p w:rsidR="005449B2" w:rsidRDefault="009165B5" w:rsidP="009165B5">
          <w:pPr>
            <w:pStyle w:val="4104BF8BBCF54A7CA2EE40820F93B0ED"/>
          </w:pPr>
          <w:r w:rsidRPr="009D0878">
            <w:t>Phone</w:t>
          </w:r>
        </w:p>
      </w:docPartBody>
    </w:docPart>
    <w:docPart>
      <w:docPartPr>
        <w:name w:val="D17B1AA5EC294213ABD58B6B46CA0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8DBCB-AAA8-4C83-85F2-0902C2DB61D3}"/>
      </w:docPartPr>
      <w:docPartBody>
        <w:p w:rsidR="005449B2" w:rsidRDefault="009165B5" w:rsidP="009165B5">
          <w:pPr>
            <w:pStyle w:val="D17B1AA5EC294213ABD58B6B46CA0364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B5"/>
    <w:rsid w:val="0003529D"/>
    <w:rsid w:val="0037142A"/>
    <w:rsid w:val="005449B2"/>
    <w:rsid w:val="005848F3"/>
    <w:rsid w:val="009165B5"/>
    <w:rsid w:val="00D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7FB8289D64D01891F8EF55F440105">
    <w:name w:val="1747FB8289D64D01891F8EF55F440105"/>
  </w:style>
  <w:style w:type="paragraph" w:customStyle="1" w:styleId="3304CB1814814085AB028B0078C19D0D">
    <w:name w:val="3304CB1814814085AB028B0078C19D0D"/>
  </w:style>
  <w:style w:type="paragraph" w:customStyle="1" w:styleId="B7628B3416C743EC900450899605F91C">
    <w:name w:val="B7628B3416C743EC900450899605F91C"/>
  </w:style>
  <w:style w:type="paragraph" w:customStyle="1" w:styleId="E53BF2B257C44A4F9810BF8EEAA7D9A7">
    <w:name w:val="E53BF2B257C44A4F9810BF8EEAA7D9A7"/>
  </w:style>
  <w:style w:type="paragraph" w:customStyle="1" w:styleId="07DB78B3930C41E69F7992D377EBC079">
    <w:name w:val="07DB78B3930C41E69F7992D377EBC079"/>
  </w:style>
  <w:style w:type="paragraph" w:customStyle="1" w:styleId="36FBA9F687024801B15C30E42E7C8FC8">
    <w:name w:val="36FBA9F687024801B15C30E42E7C8FC8"/>
  </w:style>
  <w:style w:type="paragraph" w:customStyle="1" w:styleId="120548D829E94500BBBC420225F92859">
    <w:name w:val="120548D829E94500BBBC420225F92859"/>
  </w:style>
  <w:style w:type="paragraph" w:customStyle="1" w:styleId="E13241D2BE9F4E70946DF861AE98C882">
    <w:name w:val="E13241D2BE9F4E70946DF861AE98C882"/>
  </w:style>
  <w:style w:type="paragraph" w:customStyle="1" w:styleId="CF4CB5C8E597479F8A4945A472D102DE">
    <w:name w:val="CF4CB5C8E597479F8A4945A472D102DE"/>
  </w:style>
  <w:style w:type="paragraph" w:customStyle="1" w:styleId="B9334F04AAC34C2CA998A7078F387188">
    <w:name w:val="B9334F04AAC34C2CA998A7078F387188"/>
  </w:style>
  <w:style w:type="paragraph" w:customStyle="1" w:styleId="B5F597FC8F4F45E49DA6B3BCD53F05F4">
    <w:name w:val="B5F597FC8F4F45E49DA6B3BCD53F05F4"/>
  </w:style>
  <w:style w:type="character" w:styleId="Emphasis">
    <w:name w:val="Emphasis"/>
    <w:basedOn w:val="DefaultParagraphFont"/>
    <w:uiPriority w:val="11"/>
    <w:qFormat/>
    <w:rsid w:val="009165B5"/>
    <w:rPr>
      <w:b w:val="0"/>
      <w:iCs/>
      <w:color w:val="657C9C" w:themeColor="text2" w:themeTint="BF"/>
      <w:sz w:val="26"/>
    </w:rPr>
  </w:style>
  <w:style w:type="paragraph" w:customStyle="1" w:styleId="AD0A0F7309644B138F215A127AA2A012">
    <w:name w:val="AD0A0F7309644B138F215A127AA2A012"/>
  </w:style>
  <w:style w:type="paragraph" w:customStyle="1" w:styleId="4A2BAF02BB954FF2909DF809C2A9A113">
    <w:name w:val="4A2BAF02BB954FF2909DF809C2A9A113"/>
  </w:style>
  <w:style w:type="paragraph" w:customStyle="1" w:styleId="A4C7250CAC3E4C3E86001E8A00CDD1AD">
    <w:name w:val="A4C7250CAC3E4C3E86001E8A00CDD1AD"/>
  </w:style>
  <w:style w:type="paragraph" w:customStyle="1" w:styleId="87E73953BF1741BD889E83F17587BC8A">
    <w:name w:val="87E73953BF1741BD889E83F17587BC8A"/>
  </w:style>
  <w:style w:type="paragraph" w:customStyle="1" w:styleId="EE288F9316A549099987282038175A52">
    <w:name w:val="EE288F9316A549099987282038175A52"/>
  </w:style>
  <w:style w:type="paragraph" w:customStyle="1" w:styleId="E6B1594C549A48848688C0CF74F4D38E">
    <w:name w:val="E6B1594C549A48848688C0CF74F4D38E"/>
  </w:style>
  <w:style w:type="paragraph" w:customStyle="1" w:styleId="1BC4D32785564C22899A84B6DD8562A6">
    <w:name w:val="1BC4D32785564C22899A84B6DD8562A6"/>
  </w:style>
  <w:style w:type="paragraph" w:customStyle="1" w:styleId="679F149055C34941814F002F5282038C">
    <w:name w:val="679F149055C34941814F002F5282038C"/>
  </w:style>
  <w:style w:type="paragraph" w:customStyle="1" w:styleId="D0C62F7EEF59494396B27E217F8E726B">
    <w:name w:val="D0C62F7EEF59494396B27E217F8E726B"/>
  </w:style>
  <w:style w:type="paragraph" w:customStyle="1" w:styleId="A436ADA9D29F43BBB5C42E4C49742F52">
    <w:name w:val="A436ADA9D29F43BBB5C42E4C49742F52"/>
  </w:style>
  <w:style w:type="paragraph" w:customStyle="1" w:styleId="62F4E00AAC07460FB188EDCCD667FC08">
    <w:name w:val="62F4E00AAC07460FB188EDCCD667FC08"/>
  </w:style>
  <w:style w:type="paragraph" w:customStyle="1" w:styleId="6E1AE04FF79F4DCF8A0299FD56E7A971">
    <w:name w:val="6E1AE04FF79F4DCF8A0299FD56E7A971"/>
  </w:style>
  <w:style w:type="paragraph" w:customStyle="1" w:styleId="77BE703545584C8E8DF834EE0F9CBF55">
    <w:name w:val="77BE703545584C8E8DF834EE0F9CBF55"/>
  </w:style>
  <w:style w:type="paragraph" w:customStyle="1" w:styleId="E6FB9F5A186B4332A8613F03F5CECC73">
    <w:name w:val="E6FB9F5A186B4332A8613F03F5CECC73"/>
  </w:style>
  <w:style w:type="paragraph" w:customStyle="1" w:styleId="9FCDBC25CB9B4F98ACD926643671D8D8">
    <w:name w:val="9FCDBC25CB9B4F98ACD926643671D8D8"/>
  </w:style>
  <w:style w:type="paragraph" w:customStyle="1" w:styleId="4A81AF518B1B4DEEA5D85B387597BE04">
    <w:name w:val="4A81AF518B1B4DEEA5D85B387597BE04"/>
  </w:style>
  <w:style w:type="paragraph" w:customStyle="1" w:styleId="0B8F9745033B4B8B808A84621804B055">
    <w:name w:val="0B8F9745033B4B8B808A84621804B055"/>
  </w:style>
  <w:style w:type="paragraph" w:customStyle="1" w:styleId="0197C51D6E5B4A80AD77E97B6254A78E">
    <w:name w:val="0197C51D6E5B4A80AD77E97B6254A78E"/>
  </w:style>
  <w:style w:type="paragraph" w:customStyle="1" w:styleId="6462EC64E2AE4B3C8700C0928DFCDAA9">
    <w:name w:val="6462EC64E2AE4B3C8700C0928DFCDAA9"/>
  </w:style>
  <w:style w:type="paragraph" w:customStyle="1" w:styleId="81A7F1C5825642A49A2CD088EB9088FA">
    <w:name w:val="81A7F1C5825642A49A2CD088EB9088FA"/>
  </w:style>
  <w:style w:type="paragraph" w:customStyle="1" w:styleId="B4314F5FC54043C58E3E0244C3EF3C3A">
    <w:name w:val="B4314F5FC54043C58E3E0244C3EF3C3A"/>
  </w:style>
  <w:style w:type="paragraph" w:customStyle="1" w:styleId="256BB521B886485DB23F140D95F1380A">
    <w:name w:val="256BB521B886485DB23F140D95F1380A"/>
  </w:style>
  <w:style w:type="paragraph" w:customStyle="1" w:styleId="648407F983FF4B71909601046B599997">
    <w:name w:val="648407F983FF4B71909601046B599997"/>
  </w:style>
  <w:style w:type="paragraph" w:customStyle="1" w:styleId="A924EAD941D548EB9D85A7CA5B634C85">
    <w:name w:val="A924EAD941D548EB9D85A7CA5B634C85"/>
  </w:style>
  <w:style w:type="paragraph" w:customStyle="1" w:styleId="1F094368FE4D4BDEA765213F9FF2E159">
    <w:name w:val="1F094368FE4D4BDEA765213F9FF2E159"/>
  </w:style>
  <w:style w:type="paragraph" w:customStyle="1" w:styleId="55F8D12AD2284AB39C1258F277B91B67">
    <w:name w:val="55F8D12AD2284AB39C1258F277B91B67"/>
  </w:style>
  <w:style w:type="paragraph" w:customStyle="1" w:styleId="87345DA34381486199F0946FF4858460">
    <w:name w:val="87345DA34381486199F0946FF4858460"/>
  </w:style>
  <w:style w:type="paragraph" w:customStyle="1" w:styleId="83F0A420056E44EF864B04BCEA37174E">
    <w:name w:val="83F0A420056E44EF864B04BCEA37174E"/>
  </w:style>
  <w:style w:type="paragraph" w:customStyle="1" w:styleId="F74FC8971B014249A0DF0CA9B3147684">
    <w:name w:val="F74FC8971B014249A0DF0CA9B3147684"/>
    <w:rsid w:val="009165B5"/>
  </w:style>
  <w:style w:type="paragraph" w:customStyle="1" w:styleId="2690F7827039462F92B57E3F0740BEDD">
    <w:name w:val="2690F7827039462F92B57E3F0740BEDD"/>
    <w:rsid w:val="009165B5"/>
  </w:style>
  <w:style w:type="paragraph" w:customStyle="1" w:styleId="0DF146E9AAF14C2C84F0BB4F8D22F8E8">
    <w:name w:val="0DF146E9AAF14C2C84F0BB4F8D22F8E8"/>
    <w:rsid w:val="009165B5"/>
  </w:style>
  <w:style w:type="paragraph" w:customStyle="1" w:styleId="CCCF93CD94304B6B8EBE553285C635D4">
    <w:name w:val="CCCF93CD94304B6B8EBE553285C635D4"/>
    <w:rsid w:val="009165B5"/>
  </w:style>
  <w:style w:type="paragraph" w:customStyle="1" w:styleId="B29471DC9F054FD9931E93D39B022084">
    <w:name w:val="B29471DC9F054FD9931E93D39B022084"/>
    <w:rsid w:val="009165B5"/>
  </w:style>
  <w:style w:type="paragraph" w:customStyle="1" w:styleId="B417E1E4BB7C4A428A1C2EE797CAA5AD">
    <w:name w:val="B417E1E4BB7C4A428A1C2EE797CAA5AD"/>
    <w:rsid w:val="009165B5"/>
  </w:style>
  <w:style w:type="paragraph" w:customStyle="1" w:styleId="1C6F516E799E4BAB9F0DAFB1B55F3AB4">
    <w:name w:val="1C6F516E799E4BAB9F0DAFB1B55F3AB4"/>
    <w:rsid w:val="009165B5"/>
  </w:style>
  <w:style w:type="paragraph" w:customStyle="1" w:styleId="811B19F46FE7461985E8B4D8A6E5C501">
    <w:name w:val="811B19F46FE7461985E8B4D8A6E5C501"/>
    <w:rsid w:val="009165B5"/>
  </w:style>
  <w:style w:type="paragraph" w:customStyle="1" w:styleId="94BCC75F91534EC98A4B5D171E1D88F8">
    <w:name w:val="94BCC75F91534EC98A4B5D171E1D88F8"/>
    <w:rsid w:val="009165B5"/>
  </w:style>
  <w:style w:type="paragraph" w:customStyle="1" w:styleId="646A0044579F4F49A53553C742D2A156">
    <w:name w:val="646A0044579F4F49A53553C742D2A156"/>
    <w:rsid w:val="009165B5"/>
  </w:style>
  <w:style w:type="paragraph" w:customStyle="1" w:styleId="BE1BAF71C47C455C8D968D94726A1992">
    <w:name w:val="BE1BAF71C47C455C8D968D94726A1992"/>
    <w:rsid w:val="009165B5"/>
  </w:style>
  <w:style w:type="paragraph" w:customStyle="1" w:styleId="8FF8982087444A6EB6AB81C093697135">
    <w:name w:val="8FF8982087444A6EB6AB81C093697135"/>
    <w:rsid w:val="009165B5"/>
  </w:style>
  <w:style w:type="paragraph" w:customStyle="1" w:styleId="6A55CE2F97364D8FB1B491A84D5EA439">
    <w:name w:val="6A55CE2F97364D8FB1B491A84D5EA439"/>
    <w:rsid w:val="009165B5"/>
  </w:style>
  <w:style w:type="paragraph" w:customStyle="1" w:styleId="DAB7F79EA7374B6A9B0E47B9105D2D4D">
    <w:name w:val="DAB7F79EA7374B6A9B0E47B9105D2D4D"/>
    <w:rsid w:val="009165B5"/>
  </w:style>
  <w:style w:type="paragraph" w:customStyle="1" w:styleId="4D900C5F5F08403E957DA579C90A6914">
    <w:name w:val="4D900C5F5F08403E957DA579C90A6914"/>
    <w:rsid w:val="009165B5"/>
  </w:style>
  <w:style w:type="paragraph" w:customStyle="1" w:styleId="E8BBB62BB5654E71A67540861F2E8A28">
    <w:name w:val="E8BBB62BB5654E71A67540861F2E8A28"/>
    <w:rsid w:val="009165B5"/>
  </w:style>
  <w:style w:type="paragraph" w:customStyle="1" w:styleId="7571295B19A14C9D8F0436E6B906EE38">
    <w:name w:val="7571295B19A14C9D8F0436E6B906EE38"/>
    <w:rsid w:val="009165B5"/>
  </w:style>
  <w:style w:type="paragraph" w:customStyle="1" w:styleId="951621856AE54EF8A9E30D04C7D49211">
    <w:name w:val="951621856AE54EF8A9E30D04C7D49211"/>
    <w:rsid w:val="009165B5"/>
  </w:style>
  <w:style w:type="paragraph" w:customStyle="1" w:styleId="9F240E3C47744A0CB5D34C32894B2563">
    <w:name w:val="9F240E3C47744A0CB5D34C32894B2563"/>
    <w:rsid w:val="009165B5"/>
  </w:style>
  <w:style w:type="paragraph" w:customStyle="1" w:styleId="EA5A7B251CD5468D9FD1D21D6C48D57C">
    <w:name w:val="EA5A7B251CD5468D9FD1D21D6C48D57C"/>
    <w:rsid w:val="009165B5"/>
  </w:style>
  <w:style w:type="paragraph" w:customStyle="1" w:styleId="9A32B92EF9094E1F816EA1BB1F9C91FD">
    <w:name w:val="9A32B92EF9094E1F816EA1BB1F9C91FD"/>
    <w:rsid w:val="009165B5"/>
  </w:style>
  <w:style w:type="paragraph" w:customStyle="1" w:styleId="1CC0571303AC4132AEF5621767902833">
    <w:name w:val="1CC0571303AC4132AEF5621767902833"/>
    <w:rsid w:val="009165B5"/>
  </w:style>
  <w:style w:type="paragraph" w:customStyle="1" w:styleId="A402736BE5DE483AA26FC1C84FE8A1D3">
    <w:name w:val="A402736BE5DE483AA26FC1C84FE8A1D3"/>
    <w:rsid w:val="009165B5"/>
  </w:style>
  <w:style w:type="paragraph" w:customStyle="1" w:styleId="201C427F31744BD39261AABE8BF7AE15">
    <w:name w:val="201C427F31744BD39261AABE8BF7AE15"/>
    <w:rsid w:val="009165B5"/>
  </w:style>
  <w:style w:type="paragraph" w:customStyle="1" w:styleId="6E98D659C22E48D5BA21F7945B4ACD2F">
    <w:name w:val="6E98D659C22E48D5BA21F7945B4ACD2F"/>
    <w:rsid w:val="009165B5"/>
  </w:style>
  <w:style w:type="paragraph" w:customStyle="1" w:styleId="DA561A8BE58D484E95280DC1162C74E5">
    <w:name w:val="DA561A8BE58D484E95280DC1162C74E5"/>
    <w:rsid w:val="009165B5"/>
  </w:style>
  <w:style w:type="paragraph" w:customStyle="1" w:styleId="666C105FF5D9449A8DE2CEB2F5435BD3">
    <w:name w:val="666C105FF5D9449A8DE2CEB2F5435BD3"/>
    <w:rsid w:val="009165B5"/>
  </w:style>
  <w:style w:type="paragraph" w:customStyle="1" w:styleId="B15708920A6E4105B42BB28DCECAE7BA">
    <w:name w:val="B15708920A6E4105B42BB28DCECAE7BA"/>
    <w:rsid w:val="009165B5"/>
  </w:style>
  <w:style w:type="paragraph" w:customStyle="1" w:styleId="E7A7FCB350CF415F87802D7F13ED1DDB">
    <w:name w:val="E7A7FCB350CF415F87802D7F13ED1DDB"/>
    <w:rsid w:val="009165B5"/>
  </w:style>
  <w:style w:type="paragraph" w:customStyle="1" w:styleId="D692EEE521504D6CA0FDEDDAEBBBABFB">
    <w:name w:val="D692EEE521504D6CA0FDEDDAEBBBABFB"/>
    <w:rsid w:val="009165B5"/>
  </w:style>
  <w:style w:type="paragraph" w:customStyle="1" w:styleId="40533353DF624C69A7D4D6B07F88CF93">
    <w:name w:val="40533353DF624C69A7D4D6B07F88CF93"/>
    <w:rsid w:val="009165B5"/>
  </w:style>
  <w:style w:type="paragraph" w:customStyle="1" w:styleId="AC0B7A29DB42455FB7007CF8068191E2">
    <w:name w:val="AC0B7A29DB42455FB7007CF8068191E2"/>
    <w:rsid w:val="009165B5"/>
  </w:style>
  <w:style w:type="paragraph" w:customStyle="1" w:styleId="79AE005E3AF544BF90B82D906CF4301E">
    <w:name w:val="79AE005E3AF544BF90B82D906CF4301E"/>
    <w:rsid w:val="009165B5"/>
  </w:style>
  <w:style w:type="paragraph" w:customStyle="1" w:styleId="5956789627754AA4AEFBA2E1A326A987">
    <w:name w:val="5956789627754AA4AEFBA2E1A326A987"/>
    <w:rsid w:val="009165B5"/>
  </w:style>
  <w:style w:type="paragraph" w:customStyle="1" w:styleId="E5244677D4134EA48D2AAD0A7814A254">
    <w:name w:val="E5244677D4134EA48D2AAD0A7814A254"/>
    <w:rsid w:val="009165B5"/>
  </w:style>
  <w:style w:type="paragraph" w:customStyle="1" w:styleId="C17A71DF3F6B42328996B23C54FC6F73">
    <w:name w:val="C17A71DF3F6B42328996B23C54FC6F73"/>
    <w:rsid w:val="009165B5"/>
  </w:style>
  <w:style w:type="paragraph" w:customStyle="1" w:styleId="8F472493E7824F0A922BE046E32599EA">
    <w:name w:val="8F472493E7824F0A922BE046E32599EA"/>
    <w:rsid w:val="009165B5"/>
  </w:style>
  <w:style w:type="paragraph" w:customStyle="1" w:styleId="34F71B764BCD4033897EFE903BA8D9DA">
    <w:name w:val="34F71B764BCD4033897EFE903BA8D9DA"/>
    <w:rsid w:val="009165B5"/>
  </w:style>
  <w:style w:type="paragraph" w:customStyle="1" w:styleId="4104BF8BBCF54A7CA2EE40820F93B0ED">
    <w:name w:val="4104BF8BBCF54A7CA2EE40820F93B0ED"/>
    <w:rsid w:val="009165B5"/>
  </w:style>
  <w:style w:type="paragraph" w:customStyle="1" w:styleId="B26785DF191B4A87A4BE0AC257950642">
    <w:name w:val="B26785DF191B4A87A4BE0AC257950642"/>
    <w:rsid w:val="009165B5"/>
  </w:style>
  <w:style w:type="paragraph" w:customStyle="1" w:styleId="ECD95537EDEC4EC090DDF44E21F595F8">
    <w:name w:val="ECD95537EDEC4EC090DDF44E21F595F8"/>
    <w:rsid w:val="009165B5"/>
  </w:style>
  <w:style w:type="paragraph" w:customStyle="1" w:styleId="D17B1AA5EC294213ABD58B6B46CA0364">
    <w:name w:val="D17B1AA5EC294213ABD58B6B46CA0364"/>
    <w:rsid w:val="009165B5"/>
  </w:style>
  <w:style w:type="paragraph" w:customStyle="1" w:styleId="F99C94C3168546848650F275A73AD659">
    <w:name w:val="F99C94C3168546848650F275A73AD659"/>
    <w:rsid w:val="00035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60 Kelly Way, Monmouth Junction, NJ 08852</CompanyAddress>
  <CompanyPhone>(732) 766-1612</CompanyPhone>
  <CompanyFax/>
  <CompanyEmail>rishishah200@gmail.com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5395FB7-4AAB-4367-AAB2-B3C59F54FC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2020-06-20T20:30:00Z</dcterms:created>
  <dcterms:modified xsi:type="dcterms:W3CDTF">2020-06-21T01:10:00Z</dcterms:modified>
  <cp:category/>
  <cp:contentStatus>rishishah.tech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